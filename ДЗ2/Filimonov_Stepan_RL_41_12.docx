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Домашнее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6-41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 прямоугольном волноводе сечением 23х10 мм^2 распространяется волна типа Н10. Волновод заполнен диэлектриком с относительной диэлектрической проницаемостью 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(1+0,25·M+0,01·N) и относительной магнитной проницаемостью 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1. Амплитуда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электрического поля в центре волновода равна (M+2,4·N)·10^4 В/м. Частота колебаний (1+0,008·N)·10 ГГц. Записать выражения для составляющих поля волны, определить мощность, передаваемую волной, фазовую и групповую скорости, длину волны в волноводе, а также плотности поверхностных токов на стенках (плотности поверхностных токов записать в виде выражений для четырех стенок).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 = 5, N = 12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23 [</w:t>
      </w:r>
      <w:r>
        <w:rPr>
          <w:rFonts w:hint="default"/>
          <w:lang w:val="ru-RU" w:eastAsia="zh-CN"/>
        </w:rPr>
        <w:t>мм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, </w:t>
      </w:r>
      <w:r>
        <w:rPr>
          <w:rFonts w:hint="default"/>
          <w:lang w:val="en-US" w:eastAsia="zh-CN"/>
        </w:rPr>
        <w:t>b = 10 [</w:t>
      </w:r>
      <w:r>
        <w:rPr>
          <w:rFonts w:hint="default"/>
          <w:lang w:val="ru-RU" w:eastAsia="zh-CN"/>
        </w:rPr>
        <w:t>мм</w:t>
      </w:r>
      <w:r>
        <w:rPr>
          <w:rFonts w:hint="default"/>
          <w:lang w:val="en-US" w:eastAsia="zh-CN"/>
        </w:rPr>
        <w:t>]</w:t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"C:\\Users\\khost\\AppData\\Local\\Temp\\ConnectorClipboard1380941517030879217\\image16510469530370.png" \* MERGEFORMATINET </w:instrText>
      </w:r>
      <w:r>
        <w:fldChar w:fldCharType="separate"/>
      </w:r>
      <w:r>
        <w:pict>
          <v:shape id="_x0000_i1025" o:spt="75" alt="IMG_256" type="#_x0000_t75" style="height:15.4pt;width:49.4pt;" filled="f" o:preferrelative="t" stroked="f" coordsize="21600,21600">
            <v:path/>
            <v:fill on="f" focussize="0,0"/>
            <v:stroke on="f"/>
            <v:imagedata r:id="rId6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"C:\\Users\\khost\\AppData\\Local\\Temp\\ConnectorClipboard1380941517030879217\\image16510469845570.png" \* MERGEFORMATINET </w:instrText>
      </w:r>
      <w:r>
        <w:fldChar w:fldCharType="separate"/>
      </w:r>
      <w:r>
        <w:pict>
          <v:shape id="_x0000_i1026" o:spt="75" alt="IMG_256" type="#_x0000_t75" style="height:17.5pt;width:37.75pt;" filled="f" o:preferrelative="t" stroked="f" coordsize="21600,21600">
            <v:path/>
            <v:fill on="f" focussize="0,0"/>
            <v:stroke on="f"/>
            <v:imagedata r:id="rId7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</w:pPr>
      <w:r>
        <w:fldChar w:fldCharType="begin"/>
      </w:r>
      <w:r>
        <w:instrText xml:space="preserve">INCLUDEPICTURE \d "C:\\Users\\khost\\AppData\\Local\\Temp\\ConnectorClipboard1380941517030879217\\image16510470214880.png" \* MERGEFORMATINET </w:instrText>
      </w:r>
      <w:r>
        <w:fldChar w:fldCharType="separate"/>
      </w:r>
      <w:r>
        <w:pict>
          <v:shape id="_x0000_i1027" o:spt="75" alt="IMG_256" type="#_x0000_t75" style="height:14pt;width:87.25pt;" filled="f" o:preferrelative="t" stroked="f" coordsize="21600,21600">
            <v:path/>
            <v:fill on="f" focussize="0,0"/>
            <v:stroke on="f"/>
            <v:imagedata r:id="rId8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fldChar w:fldCharType="begin"/>
      </w:r>
      <w:r>
        <w:instrText xml:space="preserve">INCLUDEPICTURE \d "C:\\Users\\khost\\AppData\\Local\\Temp\\ConnectorClipboard1380941517030879217\\image16510470962020.png" \* MERGEFORMATINET </w:instrText>
      </w:r>
      <w:r>
        <w:fldChar w:fldCharType="separate"/>
      </w:r>
      <w:r>
        <w:pict>
          <v:shape id="_x0000_i1028" o:spt="75" alt="IMG_256" type="#_x0000_t75" style="height:26.1pt;width:82.1pt;" filled="f" o:preferrelative="t" stroked="f" coordsize="21600,21600">
            <v:path/>
            <v:fill on="f" focussize="0,0"/>
            <v:stroke on="f"/>
            <v:imagedata r:id="rId9" o:title="IMG_256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Поле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в прямоугольном волноводе: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"C:\\Users\\khost\\AppData\\Local\\Temp\\ConnectorClipboard1047665437870793581\\image16518480619660.png"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9" o:spt="75" type="#_x0000_t75" style="height:29.25pt;width:134.25pt;" filled="f" coordsize="21600,21600">
            <v:path/>
            <v:fill on="f" focussize="0,0"/>
            <v:stroke/>
            <v:imagedata r:id="rId1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"C:\\Users\\khost\\AppData\\Local\\Temp\\ConnectorClipboard1047665437870793581\\image16518480621791.png"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type="#_x0000_t75" style="height:33pt;width:228.75pt;" filled="f" coordsize="21600,21600">
            <v:path/>
            <v:fill on="f" focussize="0,0"/>
            <v:stroke/>
            <v:imagedata r:id="rId1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"C:\\Users\\khost\\AppData\\Local\\Temp\\ConnectorClipboard1047665437870793581\\image16518480623172.png"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29.25pt;width:169.5pt;" filled="f" coordsize="21600,21600">
            <v:path/>
            <v:fill on="f" focussize="0,0"/>
            <v:stroke/>
            <v:imagedata r:id="rId12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 w:ascii="Helvetica" w:hAnsi="Helvetica" w:eastAsia="Helvetica" w:cs="Helvetica"/>
          <w:i w:val="0"/>
          <w:iCs w:val="0"/>
          <w:color w:val="00000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instrText xml:space="preserve">INCLUDEPICTURE \d "C:\\Users\\khost\\AppData\\Local\\Temp\\ConnectorClipboard1380941517030879217\\image16510463044963.png" \* MERGEFORMATINET </w:instrTex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pict>
          <v:shape id="_x0000_i1032" o:spt="75" type="#_x0000_t75" style="height:17.25pt;width:126pt;" filled="f" coordsize="21600,21600">
            <v:path/>
            <v:fill on="f" focussize="0,0"/>
            <v:stroke/>
            <v:imagedata r:id="rId13" o:title="IMG_259"/>
            <o:lock v:ext="edit" aspectratio="t"/>
            <w10:wrap type="none"/>
            <w10:anchorlock/>
          </v:shape>
        </w:pic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H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> 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"C:\\Users\\khost\\AppData\\Local\\Temp\\ConnectorClipboard8441825393368095719\\image16488257993876.png"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14.25pt;width:192.75pt;" filled="f" coordsize="21600,21600">
            <v:path/>
            <v:fill on="f" focussize="0,0"/>
            <v:stroke/>
            <v:imagedata r:id="rId1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при условии что она не ограничена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"C:\\Users\\khost\\AppData\\Local\\Temp\\ConnectorClipboard8441825393368095719\\image16488257994337.png"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32.25pt;width:45.75pt;" filled="f" coordsize="21600,21600">
            <v:path/>
            <v:fill on="f" focussize="0,0"/>
            <v:stroke/>
            <v:imagedata r:id="rId1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> - длина волны в воздухе.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"C:\\Users\\khost\\AppData\\Local\\Temp\\ConnectorClipboard3576472699990729198\\image16508925384230.png"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5" o:spt="75" type="#_x0000_t75" style="height:27pt;width:162pt;" filled="f" coordsize="21600,21600">
            <v:path/>
            <v:fill on="f" focussize="0,0"/>
            <v:stroke/>
            <v:imagedata r:id="rId1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"C:\\Users\\khost\\AppData\\Local\\Temp\\ConnectorClipboard3576472699990729198\\image16508925494670.png"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6" o:spt="75" type="#_x0000_t75" style="height:27pt;width:115.5pt;" filled="f" coordsize="21600,21600">
            <v:path/>
            <v:fill on="f" focussize="0,0"/>
            <v:stroke/>
            <v:imagedata r:id="rId1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Длина волны в волноводе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"C:\\Users\\khost\\AppData\\Local\\Temp\\ConnectorClipboard3576472699990729198\\image16508925611980.png"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7" o:spt="75" type="#_x0000_t75" style="height:48pt;width:233.25pt;" filled="f" coordsize="21600,21600">
            <v:path/>
            <v:fill on="f" focussize="0,0"/>
            <v:stroke/>
            <v:imagedata r:id="rId1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Продольная постоянная распространения 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"C:\\Users\\khost\\AppData\\Local\\Temp\\ConnectorClipboard3576472699990729198\\image16508925700850.png"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8" o:spt="75" type="#_x0000_t75" style="height:35.25pt;width:202.5pt;" filled="f" coordsize="21600,21600">
            <v:path/>
            <v:fill on="f" focussize="0,0"/>
            <v:stroke/>
            <v:imagedata r:id="rId1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"C:\\Users\\khost\\AppData\\Local\\Temp\\ConnectorClipboard3576472699990729198\\image16508925771440.png"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39" o:spt="75" type="#_x0000_t75" style="height:32.25pt;width:209.25pt;" filled="f" coordsize="21600,21600">
            <v:path/>
            <v:fill on="f" focussize="0,0"/>
            <v:stroke/>
            <v:imagedata r:id="rId20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Характеристическое сопротивление среды, заполняющие волновод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"C:\\Users\\khost\\AppData\\Local\\Temp\\ConnectorClipboard3576472699990729198\\image16508925849320.png"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0" o:spt="75" type="#_x0000_t75" style="height:32.25pt;width:273pt;" filled="f" coordsize="21600,21600">
            <v:path/>
            <v:fill on="f" focussize="0,0"/>
            <v:stroke/>
            <v:imagedata r:id="rId2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Характеристическое сопротивление волновода для волны </w:t>
      </w:r>
      <w:r>
        <w:rPr>
          <w:rFonts w:hint="default"/>
          <w:lang w:val="ru-RU" w:eastAsia="zh-CN"/>
        </w:rPr>
        <w:t>Н</w:t>
      </w:r>
      <w:r>
        <w:rPr>
          <w:rFonts w:hint="default"/>
          <w:sz w:val="18"/>
          <w:szCs w:val="18"/>
          <w:lang w:val="ru-RU" w:eastAsia="zh-CN"/>
        </w:rPr>
        <w:t>10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"C:\\Users\\khost\\AppData\\Local\\Temp\\ConnectorClipboard3576472699990729198\\image16508925920970.png"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41" o:spt="75" type="#_x0000_t75" style="height:47.25pt;width:267.75pt;" filled="f" coordsize="21600,21600">
            <v:path/>
            <v:fill on="f" focussize="0,0"/>
            <v:stroke/>
            <v:imagedata r:id="rId22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Определим масштабный множитель H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"C:\\Users\\khost\\AppData\\Local\\Temp\\ConnectorClipboard1380941517030879217\\image16510463478370.png"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5.5pt;width:184.5pt;" filled="f" coordsize="21600,21600">
            <v:path/>
            <v:fill on="f" focussize="0,0"/>
            <v:stroke/>
            <v:imagedata r:id="rId2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"C:\\Users\\khost\\AppData\\Local\\Temp\\ConnectorClipboard1380941517030879217\\image16510463479671.png"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32.25pt;width:106.5pt;" filled="f" coordsize="21600,21600">
            <v:path/>
            <v:fill on="f" focussize="0,0"/>
            <v:stroke/>
            <v:imagedata r:id="rId2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"C:\\Users\\khost\\AppData\\Local\\Temp\\ConnectorClipboard1380941517030879217\\image16510463481152.png"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6.25pt;width:160.5pt;" filled="f" coordsize="21600,21600">
            <v:path/>
            <v:fill on="f" focussize="0,0"/>
            <v:stroke/>
            <v:imagedata r:id="rId2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Выразим для составляющих поля в численном виде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"C:\\Users\\khost\\AppData\\Local\\Temp\\ConnectorClipboard1047665437870793581\\image16518481430100.png"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2" o:spt="75" type="#_x0000_t75" style="height:29.25pt;width:196.5pt;" filled="f" coordsize="21600,21600">
            <v:path/>
            <v:fill on="f" focussize="0,0"/>
            <v:stroke/>
            <v:imagedata r:id="rId26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"C:\\Users\\khost\\AppData\\Local\\Temp\\ConnectorClipboard1047665437870793581\\image16518481433841.png"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3" o:spt="75" type="#_x0000_t75" style="height:33pt;width:356.25pt;" filled="f" coordsize="21600,21600">
            <v:path/>
            <v:fill on="f" focussize="0,0"/>
            <v:stroke/>
            <v:imagedata r:id="rId2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"C:\\Users\\khost\\AppData\\Local\\Temp\\ConnectorClipboard1047665437870793581\\image16518481436082.png"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4" o:spt="75" type="#_x0000_t75" style="height:29.25pt;width:210pt;" filled="f" coordsize="21600,21600">
            <v:path/>
            <v:fill on="f" focussize="0,0"/>
            <v:stroke/>
            <v:imagedata r:id="rId2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"C:\\Users\\khost\\AppData\\Local\\Temp\\ConnectorClipboard1047665437870793581\\image16518481438933.png"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5" o:spt="75" type="#_x0000_t75" style="height:29.25pt;width:279pt;" filled="f" coordsize="21600,21600">
            <v:path/>
            <v:fill on="f" focussize="0,0"/>
            <v:stroke/>
            <v:imagedata r:id="rId2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"C:\\Users\\khost\\AppData\\Local\\Temp\\ConnectorClipboard1047665437870793581\\image16518481441734.png"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6" o:spt="75" type="#_x0000_t75" style="height:29.25pt;width:230.25pt;" filled="f" coordsize="21600,21600">
            <v:path/>
            <v:fill on="f" focussize="0,0"/>
            <v:stroke/>
            <v:imagedata r:id="rId30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"C:\\Users\\khost\\AppData\\Local\\Temp\\ConnectorClipboard1380941517030879217\\image16510463621005.png"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0" o:spt="75" type="#_x0000_t75" style="height:25.5pt;width:187.5pt;" filled="f" coordsize="21600,21600">
            <v:path/>
            <v:fill on="f" focussize="0,0"/>
            <v:stroke/>
            <v:imagedata r:id="rId31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Мощность, передаваемая волноводом. Мощность, переносимая волной любого типа в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"C:\\Users\\khost\\AppData\\Local\\Temp\\ConnectorClipboard1380941517030879217\\image16510463734000.png"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1" o:spt="75" type="#_x0000_t75" style="height:35.25pt;width:154.5pt;" filled="f" coordsize="21600,21600">
            <v:path/>
            <v:fill on="f" focussize="0,0"/>
            <v:stroke/>
            <v:imagedata r:id="rId3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2" o:spt="75" type="#_x0000_t75" style="height:21.75pt;width:267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Для волны Н</w:t>
      </w:r>
      <w:r>
        <w:rPr>
          <w:rFonts w:hint="default"/>
          <w:sz w:val="18"/>
          <w:szCs w:val="18"/>
          <w:lang w:val="en-US" w:eastAsia="zh-CN"/>
        </w:rPr>
        <w:t>10</w:t>
      </w:r>
      <w:r>
        <w:rPr>
          <w:rFonts w:hint="default"/>
          <w:lang w:val="en-US" w:eastAsia="zh-CN"/>
        </w:rPr>
        <w:t xml:space="preserve"> в прямоугольном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"C:\\Users\\khost\\AppData\\Local\\Temp\\ConnectorClipboard1380941517030879217\\image16510463735492.png"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3" o:spt="75" type="#_x0000_t75" style="height:47.25pt;width:113.25pt;" filled="f" coordsize="21600,21600">
            <v:path/>
            <v:fill on="f" focussize="0,0"/>
            <v:stroke/>
            <v:imagedata r:id="rId3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"C:\\Users\\khost\\AppData\\Local\\Temp\\ConnectorClipboard1380941517030879217\\image16510463737583.png"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4" o:spt="75" type="#_x0000_t75" style="height:45.75pt;width:312pt;" filled="f" coordsize="21600,21600">
            <v:path/>
            <v:fill on="f" focussize="0,0"/>
            <v:stroke/>
            <v:imagedata r:id="rId35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Фазовая и групповая скорость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"C:\\Users\\khost\\AppData\\Local\\Temp\\ConnectorClipboard1380941517030879217\\image16510464057430.png"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5" o:spt="75" type="#_x0000_t75" style="height:65.25pt;width:258.75pt;" filled="f" coordsize="21600,21600">
            <v:path/>
            <v:fill on="f" focussize="0,0"/>
            <v:stroke/>
            <v:imagedata r:id="rId3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"C:\\Users\\khost\\AppData\\Local\\Temp\\ConnectorClipboard1380941517030879217\\image16510464118600.png"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56" o:spt="75" type="#_x0000_t75" style="height:36pt;width:346.5pt;" filled="f" coordsize="21600,21600">
            <v:path/>
            <v:fill on="f" focussize="0,0"/>
            <v:stroke/>
            <v:imagedata r:id="rId37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Плотность поверхностных токов</w:t>
      </w:r>
    </w:p>
    <w:p>
      <w:pPr>
        <w:pStyle w:val="7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"C:\\Users\\khost\\AppData\\Local\\Temp\\ConnectorClipboard1380941517030879217\\image16510464236590.png"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7" o:spt="75" type="#_x0000_t75" style="height:23.25pt;width:67.5pt;" filled="f" coordsize="21600,21600">
            <v:path/>
            <v:fill on="f" focussize="0,0"/>
            <v:stroke/>
            <v:imagedata r:id="rId38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1) На левой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"C:\\Users\\khost\\AppData\\Local\\Temp\\ConnectorClipboard1380941517030879217\\image16510464237721.png"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8" o:spt="75" type="#_x0000_t75" style="height:21.75pt;width:68.25pt;" filled="f" coordsize="21600,21600">
            <v:path/>
            <v:fill on="f" focussize="0,0"/>
            <v:stroke/>
            <v:imagedata r:id="rId39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</w:t>
      </w:r>
      <w:r>
        <w:rPr>
          <w:rFonts w:hint="default"/>
          <w:sz w:val="18"/>
          <w:szCs w:val="18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0)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"C:\\Users\\khost\\AppData\\Local\\Temp\\ConnectorClipboard1380941517030879217\\image16510464239292.png"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59" o:spt="75" type="#_x0000_t75" style="height:25.5pt;width:144pt;" filled="f" coordsize="21600,21600">
            <v:path/>
            <v:fill on="f" focussize="0,0"/>
            <v:stroke/>
            <v:imagedata r:id="rId40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"C:\\Users\\khost\\AppData\\Local\\Temp\\ConnectorClipboard1380941517030879217\\image16510464240153.png"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0" o:spt="75" type="#_x0000_t75" style="height:25.5pt;width:76.5pt;" filled="f" coordsize="21600,21600">
            <v:path/>
            <v:fill on="f" focussize="0,0"/>
            <v:stroke/>
            <v:imagedata r:id="rId41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"C:\\Users\\khost\\AppData\\Local\\Temp\\ConnectorClipboard1380941517030879217\\image16510464241054.png"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1" o:spt="75" type="#_x0000_t75" style="height:25.5pt;width:76.5pt;" filled="f" coordsize="21600,21600">
            <v:path/>
            <v:fill on="f" focussize="0,0"/>
            <v:stroke/>
            <v:imagedata r:id="rId42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"C:\\Users\\khost\\AppData\\Local\\Temp\\ConnectorClipboard1380941517030879217\\image16510464245315.png"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2" o:spt="75" type="#_x0000_t75" style="height:63pt;width:193.5pt;" filled="f" coordsize="21600,21600">
            <v:path/>
            <v:fill on="f" focussize="0,0"/>
            <v:stroke/>
            <v:imagedata r:id="rId43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"C:\\Users\\khost\\AppData\\Local\\Temp\\ConnectorClipboard1380941517030879217\\image16510464247926.png"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3" o:spt="75" type="#_x0000_t75" style="height:30pt;width:114pt;" filled="f" coordsize="21600,21600">
            <v:path/>
            <v:fill on="f" focussize="0,0"/>
            <v:stroke/>
            <v:imagedata r:id="rId44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"C:\\Users\\khost\\AppData\\Local\\Temp\\ConnectorClipboard1380941517030879217\\image16510464249237.png"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4" o:spt="75" type="#_x0000_t75" style="height:30pt;width:145.5pt;" filled="f" coordsize="21600,21600">
            <v:path/>
            <v:fill on="f" focussize="0,0"/>
            <v:stroke/>
            <v:imagedata r:id="rId45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2) На правой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"C:\\Users\\khost\\AppData\\Local\\Temp\\ConnectorClipboard1380941517030879217\\image16510464249938.png"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5" o:spt="75" type="#_x0000_t75" style="height:21.75pt;width:73.5pt;" filled="f" coordsize="21600,21600">
            <v:path/>
            <v:fill on="f" focussize="0,0"/>
            <v:stroke/>
            <v:imagedata r:id="rId46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(х</w:t>
      </w:r>
      <w:r>
        <w:rPr>
          <w:rFonts w:hint="default"/>
          <w:sz w:val="18"/>
          <w:szCs w:val="18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= a)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"C:\\Users\\khost\\AppData\\Local\\Temp\\ConnectorClipboard1380941517030879217\\image16510464250889.png"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6" o:spt="75" type="#_x0000_t75" style="height:25.5pt;width:142.5pt;" filled="f" coordsize="21600,21600">
            <v:path/>
            <v:fill on="f" focussize="0,0"/>
            <v:stroke/>
            <v:imagedata r:id="rId47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"C:\\Users\\khost\\AppData\\Local\\Temp\\ConnectorClipboard1380941517030879217\\image165104642513810.png"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7" o:spt="75" type="#_x0000_t75" style="height:25.5pt;width:75.75pt;" filled="f" coordsize="21600,21600">
            <v:path/>
            <v:fill on="f" focussize="0,0"/>
            <v:stroke/>
            <v:imagedata r:id="rId48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"C:\\Users\\khost\\AppData\\Local\\Temp\\ConnectorClipboard1380941517030879217\\image165104642519211.png"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8" o:spt="75" type="#_x0000_t75" style="height:25.5pt;width:75.75pt;" filled="f" coordsize="21600,21600">
            <v:path/>
            <v:fill on="f" focussize="0,0"/>
            <v:stroke/>
            <v:imagedata r:id="rId49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"C:\\Users\\khost\\AppData\\Local\\Temp\\ConnectorClipboard1380941517030879217\\image165104642546712.png"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69" o:spt="75" type="#_x0000_t75" style="height:63pt;width:186.75pt;" filled="f" coordsize="21600,21600">
            <v:path/>
            <v:fill on="f" focussize="0,0"/>
            <v:stroke/>
            <v:imagedata r:id="rId50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"C:\\Users\\khost\\AppData\\Local\\Temp\\ConnectorClipboard1380941517030879217\\image165104642563213.png"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0" o:spt="75" type="#_x0000_t75" style="height:30pt;width:114.75pt;" filled="f" coordsize="21600,21600">
            <v:path/>
            <v:fill on="f" focussize="0,0"/>
            <v:stroke/>
            <v:imagedata r:id="rId51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"C:\\Users\\khost\\AppData\\Local\\Temp\\ConnectorClipboard1380941517030879217\\image165104642576914.png"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1" o:spt="75" type="#_x0000_t75" style="height:30pt;width:138pt;" filled="f" coordsize="21600,21600">
            <v:path/>
            <v:fill on="f" focussize="0,0"/>
            <v:stroke/>
            <v:imagedata r:id="rId52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3) На верхней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"C:\\Users\\khost\\AppData\\Local\\Temp\\ConnectorClipboard1380941517030879217\\image165104642584915.png"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2" o:spt="75" type="#_x0000_t75" style="height:21.75pt;width:80.25pt;" filled="f" coordsize="21600,21600">
            <v:path/>
            <v:fill on="f" focussize="0,0"/>
            <v:stroke/>
            <v:imagedata r:id="rId53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x</w:t>
      </w:r>
      <w:r>
        <w:rPr>
          <w:rFonts w:hint="default"/>
          <w:sz w:val="18"/>
          <w:szCs w:val="18"/>
          <w:lang w:val="en-US" w:eastAsia="zh-CN"/>
        </w:rPr>
        <w:t>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"C:\\Users\\khost\\AppData\\Local\\Temp\\ConnectorClipboard1380941517030879217\\image165104642615616.png"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3" o:spt="75" type="#_x0000_t75" style="height:63pt;width:243.75pt;" filled="f" coordsize="21600,21600">
            <v:path/>
            <v:fill on="f" focussize="0,0"/>
            <v:stroke/>
            <v:imagedata r:id="rId54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"C:\\Users\\khost\\AppData\\Local\\Temp\\ConnectorClipboard1380941517030879217\\image165104642633317.png"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4" o:spt="75" type="#_x0000_t75" style="height:30.75pt;width:204pt;" filled="f" coordsize="21600,21600">
            <v:path/>
            <v:fill on="f" focussize="0,0"/>
            <v:stroke/>
            <v:imagedata r:id="rId55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"C:\\Users\\khost\\AppData\\Local\\Temp\\ConnectorClipboard1380941517030879217\\image165104642643018.png"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5" o:spt="75" type="#_x0000_t75" style="height:30pt;width:70.5pt;" filled="f" coordsize="21600,21600">
            <v:path/>
            <v:fill on="f" focussize="0,0"/>
            <v:stroke/>
            <v:imagedata r:id="rId56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"C:\\Users\\khost\\AppData\\Local\\Temp\\ConnectorClipboard1380941517030879217\\image165104642664419.png"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6" o:spt="75" type="#_x0000_t75" style="height:30.75pt;width:227.25pt;" filled="f" coordsize="21600,21600">
            <v:path/>
            <v:fill on="f" focussize="0,0"/>
            <v:stroke/>
            <v:imagedata r:id="rId57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4) На нижней стенке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"C:\\Users\\khost\\AppData\\Local\\Temp\\ConnectorClipboard1380941517030879217\\image165104642670520.png"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7" o:spt="75" type="#_x0000_t75" style="height:21.75pt;width:63.75pt;" filled="f" coordsize="21600,21600">
            <v:path/>
            <v:fill on="f" focussize="0,0"/>
            <v:stroke/>
            <v:imagedata r:id="rId58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Составляющие поля не зависят от x</w:t>
      </w:r>
      <w:r>
        <w:rPr>
          <w:rFonts w:hint="default"/>
          <w:sz w:val="18"/>
          <w:szCs w:val="18"/>
          <w:lang w:val="en-US" w:eastAsia="zh-CN"/>
        </w:rPr>
        <w:t>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"C:\\Users\\khost\\AppData\\Local\\Temp\\ConnectorClipboard1380941517030879217\\image165104642700521.png"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8" o:spt="75" type="#_x0000_t75" style="height:63pt;width:228pt;" filled="f" coordsize="21600,21600">
            <v:path/>
            <v:fill on="f" focussize="0,0"/>
            <v:stroke/>
            <v:imagedata r:id="rId59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"C:\\Users\\khost\\AppData\\Local\\Temp\\ConnectorClipboard1380941517030879217\\image165104642717622.png"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79" o:spt="75" type="#_x0000_t75" style="height:30.75pt;width:215.25pt;" filled="f" coordsize="21600,21600">
            <v:path/>
            <v:fill on="f" focussize="0,0"/>
            <v:stroke/>
            <v:imagedata r:id="rId60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"C:\\Users\\khost\\AppData\\Local\\Temp\\ConnectorClipboard1380941517030879217\\image165104642727123.png"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0" o:spt="75" type="#_x0000_t75" style="height:30pt;width:73.5pt;" filled="f" coordsize="21600,21600">
            <v:path/>
            <v:fill on="f" focussize="0,0"/>
            <v:stroke/>
            <v:imagedata r:id="rId61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"C:\\Users\\khost\\AppData\\Local\\Temp\\ConnectorClipboard1380941517030879217\\image165104642745624.png"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1" o:spt="75" type="#_x0000_t75" style="height:30.75pt;width:222.75pt;" filled="f" coordsize="21600,21600">
            <v:path/>
            <v:fill on="f" focussize="0,0"/>
            <v:stroke/>
            <v:imagedata r:id="rId62" o:title="IMG_28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Задание 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2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В круглом заполненном воздухом волноводе диаметром (1+0,1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·M+0,1·N)·5 см распространяется волна типа H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. Частота колебаний 5 ·(1+0,0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>2·N) ГГц, передаваемая мощность (1+0,01</w:t>
      </w:r>
      <w:r>
        <w:rPr>
          <w:rFonts w:hint="default"/>
          <w:lang w:val="ru-RU" w:eastAsia="zh-CN"/>
        </w:rPr>
        <w:t>2</w:t>
      </w:r>
      <w:r>
        <w:rPr>
          <w:rFonts w:hint="default"/>
          <w:lang w:val="en-US" w:eastAsia="zh-CN"/>
        </w:rPr>
        <w:t>·M)· 1 кВт. Определить максимальное значение напряжённости электрического поля в волноводе.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"C:\\Users\\khost\\AppData\\Local\\Temp\\ConnectorClipboard1380941517030879217\\image16510474127670.png"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2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"C:\\Users\\khost\\AppData\\Local\\Temp\\ConnectorClipboard1380941517030879217\\image16510474127891.png"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3" o:spt="75" type="#_x0000_t75" style="height:12.75pt;width:63pt;" filled="f" coordsize="21600,21600">
            <v:path/>
            <v:fill on="f" focussize="0,0"/>
            <v:stroke/>
            <v:imagedata r:id="rId64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"C:\\Users\\khost\\AppData\\Local\\Temp\\ConnectorClipboard1380941517030879217\\image16510474128172.png"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4" o:spt="75" type="#_x0000_t75" style="height:12.75pt;width:81.75pt;" filled="f" coordsize="21600,21600">
            <v:path/>
            <v:fill on="f" focussize="0,0"/>
            <v:stroke/>
            <v:imagedata r:id="rId65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"C:\\Users\\khost\\AppData\\Local\\Temp\\ConnectorClipboard1380941517030879217\\image16510474128403.png"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5" o:spt="75" type="#_x0000_t75" style="height:14.25pt;width:71.25pt;" filled="f" coordsize="21600,21600">
            <v:path/>
            <v:fill on="f" focussize="0,0"/>
            <v:stroke/>
            <v:imagedata r:id="rId66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"C:\\Users\\khost\\AppData\\Local\\Temp\\ConnectorClipboard1380941517030879217\\image16510474128554.png"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6" o:spt="75" type="#_x0000_t75" style="height:14.25pt;width:32.25pt;" filled="f" coordsize="21600,21600">
            <v:path/>
            <v:fill on="f" focussize="0,0"/>
            <v:stroke/>
            <v:imagedata r:id="rId67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"C:\\Users\\khost\\AppData\\Local\\Temp\\ConnectorClipboard1380941517030879217\\image16510474128695.png"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7" o:spt="75" type="#_x0000_t75" style="height:14.25pt;width:30.75pt;" filled="f" coordsize="21600,21600">
            <v:path/>
            <v:fill on="f" focussize="0,0"/>
            <v:stroke/>
            <v:imagedata r:id="rId6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начала определим радиус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"C:\\Users\\khost\\AppData\\Local\\Temp\\ConnectorClipboard3576472699990729198\\image16508930811810.png"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88" o:spt="75" type="#_x0000_t75" style="height:25.5pt;width:119.25pt;" filled="f" coordsize="21600,21600">
            <v:path/>
            <v:fill on="f" focussize="0,0"/>
            <v:stroke/>
            <v:imagedata r:id="rId69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 (среда неограниченная)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"C:\\Users\\khost\\AppData\\Local\\Temp\\ConnectorClipboard2174557566504760524\\image16488405006251.png"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89" o:spt="75" type="#_x0000_t75" style="height:25.5pt;width:96pt;" filled="f" coordsize="21600,21600">
            <v:path/>
            <v:fill on="f" focussize="0,0"/>
            <v:stroke/>
            <v:imagedata r:id="rId7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"C:\\Users\\khost\\AppData\\Local\\Temp\\ConnectorClipboard3576472699990729198\\image16508930744610.png"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0" o:spt="75" type="#_x0000_t75" style="height:27pt;width:133.5pt;" filled="f" coordsize="21600,21600">
            <v:path/>
            <v:fill on="f" focussize="0,0"/>
            <v:stroke/>
            <v:imagedata r:id="rId7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"C:\\Users\\khost\\AppData\\Local\\Temp\\ConnectorClipboard2174557566504760524\\image16488405009713.png"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1" o:spt="75" type="#_x0000_t75" style="height:32.25pt;width:186.75pt;" filled="f" coordsize="21600,21600">
            <v:path/>
            <v:fill on="f" focussize="0,0"/>
            <v:stroke/>
            <v:imagedata r:id="rId7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"C:\\Users\\khost\\AppData\\Local\\Temp\\ConnectorClipboard3576472699990729198\\image16508930659340.png"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2" o:spt="75" type="#_x0000_t75" style="height:14.25pt;width:185.25pt;" filled="f" coordsize="21600,21600">
            <v:path/>
            <v:fill on="f" focussize="0,0"/>
            <v:stroke/>
            <v:imagedata r:id="rId7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Мощность, переносимая волной любого типа в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"C:\\Users\\khost\\AppData\\Local\\Temp\\ConnectorClipboard1380941517030879217\\image16510475207170.png"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3" o:spt="75" type="#_x0000_t75" style="height:35.25pt;width:153.75pt;" filled="f" coordsize="21600,21600">
            <v:path/>
            <v:fill on="f" focussize="0,0"/>
            <v:stroke/>
            <v:imagedata r:id="rId74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"C:\\Users\\khost\\AppData\\Local\\Temp\\ConnectorClipboard1380941517030879217\\image16510475207491.png"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4" o:spt="75" type="#_x0000_t75" style="height:21.75pt;width:267.75pt;" filled="f" coordsize="21600,21600">
            <v:path/>
            <v:fill on="f" focussize="0,0"/>
            <v:stroke/>
            <v:imagedata r:id="rId3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>Для волны Н</w:t>
      </w:r>
      <w:r>
        <w:rPr>
          <w:rFonts w:hint="default"/>
          <w:sz w:val="18"/>
          <w:szCs w:val="18"/>
          <w:lang w:val="ru-RU" w:eastAsia="zh-CN"/>
        </w:rPr>
        <w:t>11</w:t>
      </w:r>
      <w:r>
        <w:rPr>
          <w:rFonts w:hint="default"/>
          <w:lang w:val="en-US" w:eastAsia="zh-CN"/>
        </w:rPr>
        <w:t xml:space="preserve"> в круглом волноводе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"C:\\Users\\khost\\AppData\\Local\\Temp\\ConnectorClipboard2174557566504760524\\image16488405015505.png"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5" o:spt="75" alt="IMG_261" type="#_x0000_t75" style="height:56.5pt;width:269.7pt;" filled="f" o:preferrelative="t" stroked="f" coordsize="21600,21600">
            <v:path/>
            <v:fill on="f" focussize="0,0"/>
            <v:stroke on="f"/>
            <v:imagedata r:id="rId75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"C:\\Users\\khost\\AppData\\Local\\Temp\\ConnectorClipboard3576472699990729198\\image16508930286970.png"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096" o:spt="75" type="#_x0000_t75" style="height:54pt;width:225pt;" filled="f" coordsize="21600,21600">
            <v:path/>
            <v:fill on="f" focussize="0,0"/>
            <v:stroke/>
            <v:imagedata r:id="rId7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ru-RU"/>
        </w:rPr>
      </w:pPr>
    </w:p>
    <w:p>
      <w:pPr>
        <w:pStyle w:val="7"/>
        <w:bidi w:val="0"/>
        <w:ind w:left="0" w:leftChars="0" w:firstLine="0" w:firstLineChars="0"/>
        <w:jc w:val="both"/>
        <w:rPr>
          <w:rFonts w:hint="default"/>
          <w:lang w:val="ru-RU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Задание № </w:t>
      </w:r>
      <w:r>
        <w:rPr>
          <w:rFonts w:hint="default"/>
          <w:lang w:val="en-US"/>
        </w:rPr>
        <w:t>3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При каком диаметре круглого волновода, заполненного диэлектриком с относительной диэлектрической проницаемостью 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(M+0,05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>·N) и относительной магнитной проницаемостью µ</w:t>
      </w:r>
      <w:r>
        <w:rPr>
          <w:rFonts w:hint="default"/>
          <w:sz w:val="18"/>
          <w:szCs w:val="18"/>
          <w:lang w:val="en-US" w:eastAsia="zh-CN"/>
        </w:rPr>
        <w:t>r</w:t>
      </w:r>
      <w:r>
        <w:rPr>
          <w:rFonts w:hint="default"/>
          <w:lang w:val="en-US" w:eastAsia="zh-CN"/>
        </w:rPr>
        <w:t xml:space="preserve"> = 1, в нем может распространяться только основной тип волны на частоте (1+0,05</w:t>
      </w:r>
      <w:r>
        <w:rPr>
          <w:rFonts w:hint="default"/>
          <w:lang w:val="ru-RU" w:eastAsia="zh-CN"/>
        </w:rPr>
        <w:t>5</w:t>
      </w:r>
      <w:r>
        <w:rPr>
          <w:rFonts w:hint="default"/>
          <w:lang w:val="en-US" w:eastAsia="zh-CN"/>
        </w:rPr>
        <w:t xml:space="preserve">·N)·12 ГГц. 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7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"C:\\Users\\khost\\AppData\\Local\\Temp\\ConnectorClipboard1380941517030879217\\image16510481453531.png"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8" o:spt="75" type="#_x0000_t75" style="height:14.25pt;width:45.75pt;" filled="f" coordsize="21600,21600">
            <v:path/>
            <v:fill on="f" focussize="0,0"/>
            <v:stroke/>
            <v:imagedata r:id="rId7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"C:\\Users\\khost\\AppData\\Local\\Temp\\ConnectorClipboard1380941517030879217\\image16510481453682.png"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99" o:spt="75" type="#_x0000_t75" style="height:14.25pt;width:30.75pt;" filled="f" coordsize="21600,21600">
            <v:path/>
            <v:fill on="f" focussize="0,0"/>
            <v:stroke/>
            <v:imagedata r:id="rId6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"C:\\Users\\khost\\AppData\\Local\\Temp\\ConnectorClipboard1380941517030879217\\image16510481453913.png"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0" o:spt="75" type="#_x0000_t75" style="height:12.75pt;width:79.5pt;" filled="f" coordsize="21600,21600">
            <v:path/>
            <v:fill on="f" focussize="0,0"/>
            <v:stroke/>
            <v:imagedata r:id="rId78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Критическая длина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"C:\\Users\\khost\\AppData\\Local\\Temp\\ConnectorClipboard7960421632930783527\\image16488419855350.png"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1" o:spt="75" type="#_x0000_t75" style="height:14.25pt;width:66.75pt;" filled="f" coordsize="21600,21600">
            <v:path/>
            <v:fill on="f" focussize="0,0"/>
            <v:stroke/>
            <v:imagedata r:id="rId79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a - радиус сечения волновода. Исходя из условия распространения для волны типа H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"C:\\Users\\khost\\AppData\\Local\\Temp\\ConnectorClipboard7960421632930783527\\image16488419855731.png"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2" o:spt="75" alt="IMG_257" type="#_x0000_t75" style="height:16.4pt;width:96.25pt;" filled="f" o:preferrelative="t" stroked="f" coordsize="21600,21600">
            <v:path/>
            <v:fill on="f" focussize="0,0"/>
            <v:stroke on="f"/>
            <v:imagedata r:id="rId80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 условия распространения в волноводе только основного типа волны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"C:\\Users\\khost\\AppData\\Local\\Temp\\ConnectorClipboard5402402273860316029\\image16515600938120.png"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3" o:spt="75" type="#_x0000_t75" style="height:17.25pt;width:198.75pt;" filled="f" coordsize="21600,21600">
            <v:path/>
            <v:fill on="f" focussize="0,0"/>
            <v:stroke/>
            <v:imagedata r:id="rId8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Критическая длина волны для поля E</w:t>
      </w:r>
      <w:r>
        <w:rPr>
          <w:rFonts w:hint="default"/>
          <w:sz w:val="18"/>
          <w:szCs w:val="18"/>
          <w:lang w:val="en-US" w:eastAsia="zh-CN"/>
        </w:rPr>
        <w:t>01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"C:\\Users\\khost\\AppData\\Local\\Temp\\ConnectorClipboard7960421632930783527\\image16488419856493.png"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4" o:spt="75" alt="IMG_259" type="#_x0000_t75" style="height:16.35pt;width:75.9pt;" filled="f" o:preferrelative="t" stroked="f" coordsize="21600,21600">
            <v:path/>
            <v:fill on="f" focussize="0,0"/>
            <v:stroke on="f"/>
            <v:imagedata r:id="rId82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неограниченной среде волновода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"C:\\Users\\khost\\AppData\\Local\\Temp\\ConnectorClipboard1380941517030879217\\image16510479235800.png"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5" o:spt="75" type="#_x0000_t75" style="height:33pt;width:130.5pt;" filled="f" coordsize="21600,21600">
            <v:path/>
            <v:fill on="f" focussize="0,0"/>
            <v:stroke/>
            <v:imagedata r:id="rId8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</w:t>
      </w:r>
      <w:r>
        <w:rPr>
          <w:rFonts w:hint="default" w:ascii="Times New Roman" w:hAnsi="Times New Roman" w:cs="Times New Roman"/>
          <w:lang w:val="en-US" w:eastAsia="zh-CN"/>
        </w:rPr>
        <w:t>λ</w:t>
      </w:r>
      <w:r>
        <w:rPr>
          <w:rFonts w:hint="default" w:cs="Times New Roman"/>
          <w:sz w:val="18"/>
          <w:szCs w:val="18"/>
          <w:lang w:val="en-US" w:eastAsia="zh-CN"/>
        </w:rPr>
        <w:t>0</w:t>
      </w:r>
      <w:r>
        <w:rPr>
          <w:rFonts w:hint="default"/>
          <w:lang w:val="en-US" w:eastAsia="zh-CN"/>
        </w:rPr>
        <w:t xml:space="preserve"> - длина волны в воздухе, а с - скорость света в </w:t>
      </w:r>
      <w:r>
        <w:rPr>
          <w:rFonts w:hint="default"/>
          <w:lang w:val="ru-RU" w:eastAsia="zh-CN"/>
        </w:rPr>
        <w:t>вакууме</w:t>
      </w:r>
      <w:r>
        <w:rPr>
          <w:rFonts w:hint="default"/>
          <w:lang w:val="en-US" w:eastAsia="zh-CN"/>
        </w:rPr>
        <w:t>.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"C:\\Users\\khost\\AppData\\Local\\Temp\\ConnectorClipboard1380941517030879217\\image16510480245570.png"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6" o:spt="75" type="#_x0000_t75" style="height:27.75pt;width:178.5pt;" filled="f" coordsize="21600,21600">
            <v:path/>
            <v:fill on="f" focussize="0,0"/>
            <v:stroke/>
            <v:imagedata r:id="rId84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Тогда</w:t>
      </w:r>
    </w:p>
    <w:p>
      <w:pPr>
        <w:pStyle w:val="7"/>
        <w:bidi w:val="0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"C:\\Users\\khost\\AppData\\Local\\Temp\\ConnectorClipboard5402402273860316029\\image16515601137520.png"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7" o:spt="75" type="#_x0000_t75" style="height:12.75pt;width:130.5pt;" filled="f" coordsize="21600,21600">
            <v:path/>
            <v:fill on="f" focussize="0,0"/>
            <v:stroke/>
            <v:imagedata r:id="rId8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"C:\\Users\\khost\\AppData\\Local\\Temp\\ConnectorClipboard5402402273860316029\\image16515601234870.png"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08" o:spt="75" type="#_x0000_t75" style="height:12.75pt;width:276.75pt;" filled="f" coordsize="21600,21600">
            <v:path/>
            <v:fill on="f" focussize="0,0"/>
            <v:stroke/>
            <v:imagedata r:id="rId8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Задание № </w:t>
      </w:r>
      <w:r>
        <w:rPr>
          <w:rFonts w:hint="default"/>
          <w:lang w:val="en-US" w:eastAsia="zh-CN"/>
        </w:rPr>
        <w:t>4</w:t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Условие.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В волноводе квадратного сечения с размерами a = b = 7,2 мм, заполненном воздухом, стенки которого сделаны из материала с проводимостью </w:t>
      </w:r>
      <w:r>
        <w:rPr>
          <w:lang w:val="en-US" w:eastAsia="zh-CN"/>
        </w:rPr>
        <w:t>σ</w:t>
      </w:r>
      <w:r>
        <w:rPr>
          <w:rFonts w:hint="default"/>
          <w:lang w:val="en-US" w:eastAsia="zh-CN"/>
        </w:rPr>
        <w:t> = (0,5·M+0,011·N)·10^7 См/м, распространяется волна типа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 xml:space="preserve">. Определить частоту поля, при которой затухание минимально, минимальное значение коэффициента затухания и диапазон частот, в пределах которого значение коэффициента затухания отличается от минимального не более чем на 10%. Показать этот диапазон на графике. При </w:t>
      </w:r>
      <w:r>
        <w:rPr>
          <w:rFonts w:hint="default"/>
          <w:lang w:val="ru-RU" w:eastAsia="zh-CN"/>
        </w:rPr>
        <w:t>расчётах</w:t>
      </w:r>
      <w:r>
        <w:rPr>
          <w:rFonts w:hint="default"/>
          <w:lang w:val="en-US" w:eastAsia="zh-CN"/>
        </w:rPr>
        <w:t xml:space="preserve"> учитывать только потери в металле.</w:t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Дано:</w:t>
      </w:r>
    </w:p>
    <w:p>
      <w:pPr>
        <w:pStyle w:val="6"/>
        <w:bidi w:val="0"/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"C:\\Users\\khost\\AppData\\Local\\Temp\\ConnectorClipboard2892718970256391238\\image16510514035890.png"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12.75pt;width:72pt;" filled="f" coordsize="21600,21600">
            <v:path/>
            <v:fill on="f" focussize="0,0"/>
            <v:stroke/>
            <v:imagedata r:id="rId63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"C:\\Users\\khost\\AppData\\Local\\Temp\\ConnectorClipboard2892718970256391238\\image16510514036341.png"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type="#_x0000_t75" style="height:12.75pt;width:81pt;" filled="f" coordsize="21600,21600">
            <v:path/>
            <v:fill on="f" focussize="0,0"/>
            <v:stroke/>
            <v:imagedata r:id="rId87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"C:\\Users\\khost\\AppData\\Local\\Temp\\ConnectorClipboard2892718970256391238\\image16510514036642.png"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1" o:spt="75" type="#_x0000_t75" style="height:25.5pt;width:94.5pt;" filled="f" coordsize="21600,21600">
            <v:path/>
            <v:fill on="f" focussize="0,0"/>
            <v:stroke/>
            <v:imagedata r:id="rId88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"C:\\Users\\khost\\AppData\\Local\\Temp\\ConnectorClipboard2892718970256391238\\image16510514036963.png"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14.25pt;width:53.25pt;" filled="f" coordsize="21600,21600">
            <v:path/>
            <v:fill on="f" focussize="0,0"/>
            <v:stroke/>
            <v:imagedata r:id="rId89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Решение.</w:t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Потери в волноводе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"C:\\Users\\khost\\AppData\\Local\\Temp\\ConnectorClipboard5228481064455651320\\image16506955660650.png"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3" o:spt="75" type="#_x0000_t75" style="height:14.25pt;width:62.25pt;" filled="f" coordsize="21600,21600">
            <v:path/>
            <v:fill on="f" focussize="0,0"/>
            <v:stroke/>
            <v:imagedata r:id="rId90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а</w:t>
      </w:r>
      <w:r>
        <w:rPr>
          <w:rFonts w:hint="default"/>
          <w:sz w:val="18"/>
          <w:szCs w:val="18"/>
          <w:lang w:val="en-US" w:eastAsia="zh-CN"/>
        </w:rPr>
        <w:t>м</w:t>
      </w:r>
      <w:r>
        <w:rPr>
          <w:rFonts w:hint="default"/>
          <w:lang w:val="en-US" w:eastAsia="zh-CN"/>
        </w:rPr>
        <w:t xml:space="preserve"> - коэффициент ослабления в металле и а</w:t>
      </w:r>
      <w:r>
        <w:rPr>
          <w:rFonts w:hint="default"/>
          <w:sz w:val="18"/>
          <w:szCs w:val="18"/>
          <w:lang w:val="en-US" w:eastAsia="zh-CN"/>
        </w:rPr>
        <w:t>д</w:t>
      </w:r>
      <w:r>
        <w:rPr>
          <w:rFonts w:hint="default"/>
          <w:lang w:val="en-US" w:eastAsia="zh-CN"/>
        </w:rPr>
        <w:t xml:space="preserve"> -коэффиц</w:t>
      </w:r>
      <w:r>
        <w:rPr>
          <w:rFonts w:hint="default"/>
          <w:lang w:val="ru-RU" w:eastAsia="zh-CN"/>
        </w:rPr>
        <w:t>и</w:t>
      </w:r>
      <w:r>
        <w:rPr>
          <w:rFonts w:hint="default"/>
          <w:lang w:val="en-US" w:eastAsia="zh-CN"/>
        </w:rPr>
        <w:t xml:space="preserve">ент ослабления в диэлектрике. Так как средой, заполняющей волновод, является воздух, потерями в диэлектрике можно </w:t>
      </w:r>
      <w:r>
        <w:rPr>
          <w:rFonts w:hint="default"/>
          <w:lang w:val="ru-RU" w:eastAsia="zh-CN"/>
        </w:rPr>
        <w:t>пренебречь</w:t>
      </w:r>
      <w:r>
        <w:rPr>
          <w:rFonts w:hint="default"/>
          <w:lang w:val="en-US" w:eastAsia="zh-CN"/>
        </w:rPr>
        <w:t xml:space="preserve"> 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"C:\\Users\\khost\\AppData\\Local\\Temp\\ConnectorClipboard5228481064455651320\\image16506955661201.png"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4" o:spt="75" type="#_x0000_t75" style="height:14.25pt;width:112.5pt;" filled="f" coordsize="21600,21600">
            <v:path/>
            <v:fill on="f" focussize="0,0"/>
            <v:stroke/>
            <v:imagedata r:id="rId91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</w:pPr>
      <w:r>
        <w:rPr>
          <w:rFonts w:hint="default"/>
          <w:lang w:val="en-US" w:eastAsia="zh-CN"/>
        </w:rPr>
        <w:t xml:space="preserve">Коэффициент ослабления за </w:t>
      </w:r>
      <w:r>
        <w:rPr>
          <w:rFonts w:hint="default"/>
          <w:lang w:val="ru-RU" w:eastAsia="zh-CN"/>
        </w:rPr>
        <w:t>счёт</w:t>
      </w:r>
      <w:r>
        <w:rPr>
          <w:rFonts w:hint="default"/>
          <w:lang w:val="en-US" w:eastAsia="zh-CN"/>
        </w:rPr>
        <w:t xml:space="preserve"> потерь в металлических стенках для любого типа волны в волноводе произвольного поперечного сечения площадью S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"C:\\Users\\khost\\AppData\\Local\\Temp\\ConnectorClipboard1380941517030879217\\image16510503241280.png"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5" o:spt="75" type="#_x0000_t75" style="height:69pt;width:119.25pt;" filled="f" coordsize="21600,21600">
            <v:path/>
            <v:fill on="f" focussize="0,0"/>
            <v:stroke/>
            <v:imagedata r:id="rId9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ru-RU" w:eastAsia="zh-CN"/>
        </w:rPr>
        <w:t>Коэффициент</w:t>
      </w:r>
      <w:r>
        <w:rPr>
          <w:rFonts w:hint="default"/>
          <w:lang w:val="en-US" w:eastAsia="zh-CN"/>
        </w:rPr>
        <w:t xml:space="preserve"> ослабления в металле для волны типа Н</w:t>
      </w:r>
      <w:r>
        <w:rPr>
          <w:rFonts w:hint="default"/>
          <w:sz w:val="18"/>
          <w:szCs w:val="18"/>
          <w:lang w:val="en-US" w:eastAsia="zh-CN"/>
        </w:rPr>
        <w:t>11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"C:\\Users\\khost\\AppData\\Local\\Temp\\ConnectorClipboard1380941517030879217\\image16510503422550.png"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6" o:spt="75" type="#_x0000_t75" style="height:66.75pt;width:360.75pt;" filled="f" coordsize="21600,21600">
            <v:path/>
            <v:fill on="f" focussize="0,0"/>
            <v:stroke/>
            <v:imagedata r:id="rId93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Так как a = b = 7,2 [мм], а m = n = 1, 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"C:\\Users\\khost\\AppData\\Local\\Temp\\ConnectorClipboard5228481064455651320\\image16506955663563.png"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7" o:spt="75" alt="IMG_259" type="#_x0000_t75" style="height:48.6pt;width:176.2pt;" filled="f" o:preferrelative="t" stroked="f" coordsize="21600,21600">
            <v:path/>
            <v:fill on="f" focussize="0,0"/>
            <v:stroke on="f"/>
            <v:imagedata r:id="rId94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"C:\\Users\\khost\\AppData\\Local\\Temp\\ConnectorClipboard1380941517030879217\\image16510503622800.png"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8" o:spt="75" type="#_x0000_t75" style="height:45pt;width:321pt;" filled="f" coordsize="21600,21600">
            <v:path/>
            <v:fill on="f" focussize="0,0"/>
            <v:stroke/>
            <v:imagedata r:id="rId9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это критическая длина волны для поля Н</w:t>
      </w:r>
      <w:r>
        <w:rPr>
          <w:rFonts w:hint="default"/>
          <w:sz w:val="18"/>
          <w:szCs w:val="18"/>
          <w:lang w:val="en-US" w:eastAsia="zh-CN"/>
        </w:rPr>
        <w:t>11</w:t>
      </w:r>
      <w:r>
        <w:rPr>
          <w:rFonts w:hint="default"/>
          <w:lang w:val="en-US" w:eastAsia="zh-CN"/>
        </w:rPr>
        <w:t>,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"C:\\Users\\khost\\AppData\\Local\\Temp\\ConnectorClipboard1380941517030879217\\image16510503671100.png"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19" o:spt="75" type="#_x0000_t75" style="height:25.5pt;width:37.5pt;" filled="f" coordsize="21600,21600">
            <v:path/>
            <v:fill on="f" focussize="0,0"/>
            <v:stroke/>
            <v:imagedata r:id="rId96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длина волны в среде волновода, где с - скорость света.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"C:\\Users\\khost\\AppData\\Local\\Temp\\ConnectorClipboard5228481064455651320\\image16506955666116.png"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0" o:spt="75" type="#_x0000_t75" style="height:32.25pt;width:186.75pt;" filled="f" coordsize="21600,21600">
            <v:path/>
            <v:fill on="f" focussize="0,0"/>
            <v:stroke/>
            <v:imagedata r:id="rId97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волновое сопротивление среды и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"C:\\Users\\khost\\AppData\\Local\\Temp\\ConnectorClipboard1380941517030879217\\image16510503859610.png"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1" o:spt="75" type="#_x0000_t75" style="height:34.5pt;width:114pt;" filled="f" coordsize="21600,21600">
            <v:path/>
            <v:fill on="f" focussize="0,0"/>
            <v:stroke/>
            <v:imagedata r:id="rId98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поверхностное сопротивление металла.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"C:\\Users\\khost\\AppData\\Local\\Temp\\ConnectorClipboard5228481064455651320\\image16506955668508.png"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alt="IMG_264" type="#_x0000_t75" style="height:60pt;width:275.5pt;" filled="f" o:preferrelative="t" stroked="f" coordsize="21600,21600">
            <v:path/>
            <v:fill on="f" focussize="0,0"/>
            <v:stroke on="f"/>
            <v:imagedata r:id="rId99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"C:\\Users\\khost\\AppData\\Local\\Temp\\ConnectorClipboard5228481064455651320\\image16506955669579.png"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3" o:spt="75" alt="IMG_265" type="#_x0000_t75" style="height:41.7pt;width:181.45pt;" filled="f" o:preferrelative="t" stroked="f" coordsize="21600,21600">
            <v:path/>
            <v:fill on="f" focussize="0,0"/>
            <v:stroke on="f"/>
            <v:imagedata r:id="rId100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124" o:spt="75" alt="a_true" type="#_x0000_t75" style="height:314.9pt;width:420pt;" filled="f" o:preferrelative="t" stroked="f" coordsize="21600,21600">
            <v:path/>
            <v:fill on="f" focussize="0,0"/>
            <v:stroke on="f"/>
            <v:imagedata r:id="rId101" o:title="a_true"/>
            <o:lock v:ext="edit" aspectratio="t"/>
            <w10:wrap type="none"/>
            <w10:anchorlock/>
          </v:shape>
        </w:pic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Рисунок </w:t>
      </w:r>
      <w:r>
        <w:rPr>
          <w:rFonts w:hint="default"/>
          <w:lang w:val="ru-RU" w:eastAsia="zh-CN"/>
        </w:rPr>
        <w:t>1</w:t>
      </w:r>
      <w:r>
        <w:rPr>
          <w:rFonts w:hint="default"/>
          <w:lang w:val="en-US" w:eastAsia="zh-CN"/>
        </w:rPr>
        <w:t xml:space="preserve"> -</w:t>
      </w:r>
      <w:r>
        <w:rPr>
          <w:rFonts w:hint="default"/>
          <w:lang w:val="ru-RU" w:eastAsia="zh-CN"/>
        </w:rPr>
        <w:t xml:space="preserve"> график </w:t>
      </w:r>
      <w:r>
        <w:rPr>
          <w:rFonts w:hint="default"/>
          <w:lang w:val="en-US" w:eastAsia="zh-CN"/>
        </w:rPr>
        <w:t>a(f ).</w:t>
      </w:r>
    </w:p>
    <w:p>
      <w:pPr>
        <w:pStyle w:val="6"/>
        <w:bidi w:val="0"/>
      </w:pPr>
      <w:r>
        <w:rPr>
          <w:rFonts w:hint="default"/>
          <w:lang w:val="en-US" w:eastAsia="zh-CN"/>
        </w:rPr>
        <w:t>По графику функции видно, что при частоте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"C:\\Users\\khost\\AppData\\Local\\Temp\\ConnectorClipboard4933997561339431765\\image16511587969550.png"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5" o:spt="75" type="#_x0000_t75" style="height:14.25pt;width:107.25pt;" filled="f" coordsize="21600,21600">
            <v:path/>
            <v:fill on="f" focussize="0,0"/>
            <v:stroke/>
            <v:imagedata r:id="rId102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Минимальный коэффициент ослабления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"C:\\Users\\khost\\AppData\\Local\\Temp\\ConnectorClipboard1380941517030879217\\image16510508793801.png"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6" o:spt="75" type="#_x0000_t75" style="height:15pt;width:96.75pt;" filled="f" coordsize="21600,21600">
            <v:path/>
            <v:fill on="f" focussize="0,0"/>
            <v:stroke/>
            <v:imagedata r:id="rId103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Коэффициент ослабления, отличающийся на 10 % от минимального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"C:\\Users\\khost\\AppData\\Local\\Temp\\ConnectorClipboard1380941517030879217\\image16510508794742.png"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15pt;width:120.75pt;" filled="f" coordsize="21600,21600">
            <v:path/>
            <v:fill on="f" focussize="0,0"/>
            <v:stroke/>
            <v:imagedata r:id="rId104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графику, диапазон частот, в пределах которого значение коэффициента затухания отличается от минимального не более чем на 10 %</w:t>
      </w:r>
    </w:p>
    <w:p>
      <w:pPr>
        <w:pStyle w:val="7"/>
        <w:bidi w:val="0"/>
        <w:rPr>
          <w:rFonts w:hint="default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"C:\\Users\\khost\\AppData\\Local\\Temp\\ConnectorClipboard5402402273860316029\\image16515599633440.png"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28" o:spt="75" type="#_x0000_t75" style="height:12.75pt;width:214.5pt;" filled="f" coordsize="21600,21600">
            <v:path/>
            <v:fill on="f" focussize="0,0"/>
            <v:stroke/>
            <v:imagedata r:id="rId105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7"/>
        <w:bidi w:val="0"/>
        <w:jc w:val="both"/>
        <w:rPr>
          <w:rFonts w:hint="default"/>
          <w:lang w:val="ru-RU" w:eastAsia="zh-C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24706A8"/>
    <w:rsid w:val="09462FCC"/>
    <w:rsid w:val="0F862DD4"/>
    <w:rsid w:val="11E44B84"/>
    <w:rsid w:val="11E756BB"/>
    <w:rsid w:val="142A2A26"/>
    <w:rsid w:val="14831306"/>
    <w:rsid w:val="162F20F2"/>
    <w:rsid w:val="16424611"/>
    <w:rsid w:val="17B51F0C"/>
    <w:rsid w:val="1B3024A1"/>
    <w:rsid w:val="1EB13B63"/>
    <w:rsid w:val="214F3889"/>
    <w:rsid w:val="22300CEA"/>
    <w:rsid w:val="23775858"/>
    <w:rsid w:val="25D01438"/>
    <w:rsid w:val="2CD032A5"/>
    <w:rsid w:val="320514C6"/>
    <w:rsid w:val="34945684"/>
    <w:rsid w:val="39E409C4"/>
    <w:rsid w:val="3A690CB9"/>
    <w:rsid w:val="3B6653D2"/>
    <w:rsid w:val="3BF0046D"/>
    <w:rsid w:val="3CDA21B8"/>
    <w:rsid w:val="3DF72D2D"/>
    <w:rsid w:val="3E7017BA"/>
    <w:rsid w:val="419653D5"/>
    <w:rsid w:val="43BA50BF"/>
    <w:rsid w:val="47440532"/>
    <w:rsid w:val="4928112A"/>
    <w:rsid w:val="4D180F6B"/>
    <w:rsid w:val="4D1E75D7"/>
    <w:rsid w:val="51D647CD"/>
    <w:rsid w:val="51F817E6"/>
    <w:rsid w:val="523C56B9"/>
    <w:rsid w:val="550267BC"/>
    <w:rsid w:val="55487323"/>
    <w:rsid w:val="565C40F4"/>
    <w:rsid w:val="56B26C06"/>
    <w:rsid w:val="577A5FFE"/>
    <w:rsid w:val="57C26C6C"/>
    <w:rsid w:val="57F70059"/>
    <w:rsid w:val="5EBA292E"/>
    <w:rsid w:val="60945E80"/>
    <w:rsid w:val="6AF0172E"/>
    <w:rsid w:val="6B88632A"/>
    <w:rsid w:val="6EB03172"/>
    <w:rsid w:val="6EE35518"/>
    <w:rsid w:val="6F326BA5"/>
    <w:rsid w:val="717400F5"/>
    <w:rsid w:val="72010CBE"/>
    <w:rsid w:val="7322490E"/>
    <w:rsid w:val="74A34666"/>
    <w:rsid w:val="74FD1446"/>
    <w:rsid w:val="75374D3D"/>
    <w:rsid w:val="75473218"/>
    <w:rsid w:val="75B9714C"/>
    <w:rsid w:val="765420CA"/>
    <w:rsid w:val="782844A4"/>
    <w:rsid w:val="78A93F15"/>
    <w:rsid w:val="794B17BD"/>
    <w:rsid w:val="7B1E3632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link w:val="8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Основной Char"/>
    <w:link w:val="6"/>
    <w:qFormat/>
    <w:uiPriority w:val="0"/>
    <w:rPr>
      <w:rFonts w:ascii="Times New Roman" w:hAnsi="Times New Roman" w:cs="Times New Roman"/>
      <w:sz w:val="28"/>
      <w:szCs w:val="2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6" Type="http://schemas.openxmlformats.org/officeDocument/2006/relationships/fontTable" Target="fontTable.xml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14</Pages>
  <Words>632</Words>
  <Characters>3892</Characters>
  <Lines>0</Lines>
  <Paragraphs>0</Paragraphs>
  <TotalTime>2</TotalTime>
  <ScaleCrop>false</ScaleCrop>
  <LinksUpToDate>false</LinksUpToDate>
  <CharactersWithSpaces>4449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2022-05-06T14:42:36Z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7EEDBD214F35499CBFAB7DF0FC55147B</vt:lpwstr>
  </property>
</Properties>
</file>